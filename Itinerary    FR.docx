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dotted" w:sz="24" w:space="0" w:color="A5C9EB" w:themeColor="text2" w:themeTint="40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00" w:firstRow="0" w:lastRow="0" w:firstColumn="0" w:lastColumn="0" w:noHBand="1" w:noVBand="1"/>
      </w:tblPr>
      <w:tblGrid>
        <w:gridCol w:w="4543"/>
        <w:gridCol w:w="4473"/>
      </w:tblGrid>
      <w:tr w:rsidR="002D7BD5" w14:paraId="2EDA94FD" w14:textId="77777777" w:rsidTr="008D3C45">
        <w:trPr>
          <w:trHeight w:val="835"/>
        </w:trPr>
        <w:tc>
          <w:tcPr>
            <w:tcW w:w="4675" w:type="dxa"/>
            <w:shd w:val="clear" w:color="auto" w:fill="DAE9F7" w:themeFill="text2" w:themeFillTint="1A"/>
            <w:vAlign w:val="center"/>
          </w:tcPr>
          <w:p w14:paraId="690D9EF1" w14:textId="43A84F53" w:rsidR="002D7BD5" w:rsidRDefault="00000000" w:rsidP="008D3C45">
            <w:pPr>
              <w:pStyle w:val="Ttulo"/>
            </w:pPr>
            <w:sdt>
              <w:sdtPr>
                <w:id w:val="-917867902"/>
                <w:placeholder>
                  <w:docPart w:val="DF9D47D0BC69414D8EF9171171F0A776"/>
                </w:placeholder>
                <w15:appearance w15:val="hidden"/>
              </w:sdtPr>
              <w:sdtContent>
                <w:r w:rsidR="002D7BD5">
                  <w:t>Itinerary    FR. Harshton  Group</w:t>
                </w:r>
              </w:sdtContent>
            </w:sdt>
          </w:p>
        </w:tc>
        <w:tc>
          <w:tcPr>
            <w:tcW w:w="4675" w:type="dxa"/>
            <w:vAlign w:val="center"/>
          </w:tcPr>
          <w:p w14:paraId="4A977118" w14:textId="77777777" w:rsidR="002D7BD5" w:rsidRDefault="00000000" w:rsidP="008D3C45">
            <w:pPr>
              <w:pStyle w:val="Ttulo"/>
            </w:pPr>
            <w:sdt>
              <w:sdtPr>
                <w:id w:val="994370718"/>
                <w:placeholder>
                  <w:docPart w:val="3013212DF0F048B6B2AE78CA4EEC1B39"/>
                </w:placeholder>
                <w15:appearance w15:val="hidden"/>
              </w:sdtPr>
              <w:sdtContent>
                <w:r w:rsidR="002D7BD5">
                  <w:t xml:space="preserve">   Mexico City </w:t>
                </w:r>
              </w:sdtContent>
            </w:sdt>
          </w:p>
        </w:tc>
      </w:tr>
      <w:tr w:rsidR="002D7BD5" w:rsidRPr="001757F8" w14:paraId="7A380B62" w14:textId="77777777" w:rsidTr="008D3C45">
        <w:trPr>
          <w:trHeight w:val="475"/>
        </w:trPr>
        <w:tc>
          <w:tcPr>
            <w:tcW w:w="4675" w:type="dxa"/>
            <w:vAlign w:val="center"/>
          </w:tcPr>
          <w:p w14:paraId="12927DA3" w14:textId="7040204E" w:rsidR="002D7BD5" w:rsidRPr="00B3431C" w:rsidRDefault="00B3431C" w:rsidP="003F7622">
            <w:pPr>
              <w:pStyle w:val="Subttulo"/>
              <w:ind w:left="0"/>
              <w:rPr>
                <w:lang w:val="en-US"/>
              </w:rPr>
            </w:pPr>
            <w:r w:rsidRPr="001E7694">
              <w:rPr>
                <w:lang w:val="en-US" w:bidi="es-ES"/>
              </w:rPr>
              <w:t>Dates: February 3rd 2025 to February 7</w:t>
            </w:r>
            <w:r w:rsidRPr="001E7694">
              <w:rPr>
                <w:vertAlign w:val="superscript"/>
                <w:lang w:val="en-US" w:bidi="es-ES"/>
              </w:rPr>
              <w:t>th</w:t>
            </w:r>
            <w:r w:rsidRPr="001E7694">
              <w:rPr>
                <w:lang w:val="en-US" w:bidi="es-ES"/>
              </w:rPr>
              <w:t xml:space="preserve"> 2025</w:t>
            </w:r>
          </w:p>
        </w:tc>
        <w:tc>
          <w:tcPr>
            <w:tcW w:w="4675" w:type="dxa"/>
          </w:tcPr>
          <w:p w14:paraId="18EA93E2" w14:textId="77777777" w:rsidR="002D7BD5" w:rsidRPr="00B3431C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</w:tr>
    </w:tbl>
    <w:p w14:paraId="531996FA" w14:textId="77777777" w:rsidR="002D7BD5" w:rsidRPr="00B3431C" w:rsidRDefault="002D7BD5" w:rsidP="008D3C45">
      <w:pPr>
        <w:rPr>
          <w:rFonts w:ascii="Consolas" w:eastAsia="Consolas" w:hAnsi="Consolas" w:cs="Consolas"/>
          <w:lang w:val="en-US"/>
        </w:rPr>
      </w:pPr>
    </w:p>
    <w:p w14:paraId="17C1CFB6" w14:textId="77777777" w:rsidR="002D7BD5" w:rsidRPr="00B3431C" w:rsidRDefault="002D7BD5" w:rsidP="008D3C45">
      <w:pPr>
        <w:rPr>
          <w:rFonts w:ascii="Consolas" w:eastAsia="Consolas" w:hAnsi="Consolas" w:cs="Consolas"/>
          <w:lang w:val="en-US"/>
        </w:rPr>
      </w:pPr>
    </w:p>
    <w:tbl>
      <w:tblPr>
        <w:tblStyle w:val="Planeacindeviajes"/>
        <w:tblW w:w="5000" w:type="pct"/>
        <w:tblLook w:val="06A0" w:firstRow="1" w:lastRow="0" w:firstColumn="1" w:lastColumn="0" w:noHBand="1" w:noVBand="1"/>
      </w:tblPr>
      <w:tblGrid>
        <w:gridCol w:w="1405"/>
        <w:gridCol w:w="1375"/>
        <w:gridCol w:w="2584"/>
        <w:gridCol w:w="2039"/>
        <w:gridCol w:w="1577"/>
      </w:tblGrid>
      <w:tr w:rsidR="002D7BD5" w14:paraId="59D18717" w14:textId="77777777" w:rsidTr="00175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14A3943" w14:textId="77777777" w:rsidR="002D7BD5" w:rsidRPr="008428E4" w:rsidRDefault="00000000" w:rsidP="008D3C45">
            <w:pPr>
              <w:pStyle w:val="Ttulo1"/>
            </w:pPr>
            <w:sdt>
              <w:sdtPr>
                <w:id w:val="630137842"/>
                <w:placeholder>
                  <w:docPart w:val="8258CA4F480249D0B40632A3E7123793"/>
                </w:placeholder>
                <w15:appearance w15:val="hidden"/>
              </w:sdtPr>
              <w:sdtContent>
                <w:r w:rsidR="002D7BD5">
                  <w:t xml:space="preserve">   Date </w:t>
                </w:r>
              </w:sdtContent>
            </w:sdt>
            <w:r w:rsidR="002D7BD5" w:rsidRPr="008428E4">
              <w:rPr>
                <w:lang w:bidi="es-ES"/>
              </w:rPr>
              <w:t xml:space="preserve"> </w:t>
            </w:r>
          </w:p>
        </w:tc>
        <w:tc>
          <w:tcPr>
            <w:tcW w:w="1375" w:type="dxa"/>
          </w:tcPr>
          <w:p w14:paraId="17835F0A" w14:textId="77777777" w:rsidR="002D7BD5" w:rsidRDefault="002D7BD5" w:rsidP="008D3C45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584" w:type="dxa"/>
          </w:tcPr>
          <w:p w14:paraId="25E1AFBE" w14:textId="77777777" w:rsidR="002D7BD5" w:rsidRPr="008428E4" w:rsidRDefault="00000000" w:rsidP="008D3C45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4500350"/>
                <w:placeholder>
                  <w:docPart w:val="7B24154120204747B7CEE3CA2111AC1C"/>
                </w:placeholder>
                <w15:appearance w15:val="hidden"/>
              </w:sdtPr>
              <w:sdtContent>
                <w:r w:rsidR="002D7BD5">
                  <w:t xml:space="preserve">   Lacation </w:t>
                </w:r>
              </w:sdtContent>
            </w:sdt>
            <w:r w:rsidR="002D7BD5" w:rsidRPr="008428E4">
              <w:rPr>
                <w:lang w:bidi="es-ES"/>
              </w:rPr>
              <w:t xml:space="preserve"> </w:t>
            </w:r>
          </w:p>
        </w:tc>
        <w:tc>
          <w:tcPr>
            <w:tcW w:w="2039" w:type="dxa"/>
          </w:tcPr>
          <w:p w14:paraId="5E1FD856" w14:textId="6F00AAC0" w:rsidR="002D7BD5" w:rsidRPr="008428E4" w:rsidRDefault="00000000" w:rsidP="008D3C45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01924978"/>
                <w:placeholder>
                  <w:docPart w:val="95C67237D2A7485189A6EC45285B6FF6"/>
                </w:placeholder>
                <w15:appearance w15:val="hidden"/>
              </w:sdtPr>
              <w:sdtContent>
                <w:r w:rsidR="002D7BD5">
                  <w:t xml:space="preserve">   Ac</w:t>
                </w:r>
                <w:r w:rsidR="00C60AD6">
                  <w:t>t</w:t>
                </w:r>
                <w:r w:rsidR="002D7BD5">
                  <w:t xml:space="preserve">ivities </w:t>
                </w:r>
              </w:sdtContent>
            </w:sdt>
            <w:r w:rsidR="002D7BD5" w:rsidRPr="008428E4">
              <w:rPr>
                <w:lang w:bidi="es-ES"/>
              </w:rPr>
              <w:t xml:space="preserve"> </w:t>
            </w:r>
          </w:p>
        </w:tc>
        <w:tc>
          <w:tcPr>
            <w:tcW w:w="1577" w:type="dxa"/>
          </w:tcPr>
          <w:p w14:paraId="06BB484E" w14:textId="77777777" w:rsidR="002D7BD5" w:rsidRPr="008428E4" w:rsidRDefault="00000000" w:rsidP="008D3C45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49346277"/>
                <w:placeholder>
                  <w:docPart w:val="A6763885D9F24DDDB34038776AA17AE0"/>
                </w:placeholder>
                <w:showingPlcHdr/>
                <w15:appearance w15:val="hidden"/>
              </w:sdtPr>
              <w:sdtContent>
                <w:r w:rsidR="002D7BD5" w:rsidRPr="008428E4">
                  <w:rPr>
                    <w:lang w:bidi="es-ES"/>
                  </w:rPr>
                  <w:t xml:space="preserve">   Hotels </w:t>
                </w:r>
              </w:sdtContent>
            </w:sdt>
            <w:r w:rsidR="002D7BD5" w:rsidRPr="008428E4">
              <w:rPr>
                <w:lang w:bidi="es-ES"/>
              </w:rPr>
              <w:t xml:space="preserve"> </w:t>
            </w:r>
          </w:p>
        </w:tc>
      </w:tr>
      <w:tr w:rsidR="002D7BD5" w14:paraId="054464B8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6386461" w14:textId="765AF980" w:rsidR="002D7BD5" w:rsidRDefault="002D7BD5" w:rsidP="008D3C4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Monday, feb 3rd</w:t>
            </w:r>
          </w:p>
        </w:tc>
        <w:tc>
          <w:tcPr>
            <w:tcW w:w="1375" w:type="dxa"/>
          </w:tcPr>
          <w:p w14:paraId="56CF9FB6" w14:textId="77777777" w:rsidR="002D7BD5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AA 2233</w:t>
            </w:r>
          </w:p>
          <w:p w14:paraId="0F1EE357" w14:textId="77777777" w:rsidR="00980AEE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DFW-MEX</w:t>
            </w:r>
          </w:p>
          <w:p w14:paraId="4C6FD413" w14:textId="291C03D2" w:rsidR="00980AEE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16:50 – 19:35</w:t>
            </w:r>
          </w:p>
        </w:tc>
        <w:tc>
          <w:tcPr>
            <w:tcW w:w="2584" w:type="dxa"/>
          </w:tcPr>
          <w:p w14:paraId="7927B9E3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Airport</w:t>
            </w:r>
          </w:p>
          <w:p w14:paraId="04132344" w14:textId="1A7A96DE" w:rsidR="002D7BD5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T1</w:t>
            </w:r>
          </w:p>
        </w:tc>
        <w:tc>
          <w:tcPr>
            <w:tcW w:w="2039" w:type="dxa"/>
          </w:tcPr>
          <w:p w14:paraId="6D3CAD75" w14:textId="77777777" w:rsidR="002D7BD5" w:rsidRPr="00C60AD6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1E7694">
              <w:rPr>
                <w:rFonts w:ascii="Consolas" w:eastAsia="Consolas" w:hAnsi="Consolas" w:cs="Consolas"/>
                <w:lang w:val="en-US"/>
              </w:rPr>
              <w:t xml:space="preserve">Meeting at the Airport </w:t>
            </w:r>
          </w:p>
          <w:p w14:paraId="4BD765D4" w14:textId="77777777" w:rsidR="002D7BD5" w:rsidRPr="00C60AD6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1E7694">
              <w:rPr>
                <w:rFonts w:ascii="Consolas" w:eastAsia="Consolas" w:hAnsi="Consolas" w:cs="Consolas"/>
                <w:lang w:val="en-US"/>
              </w:rPr>
              <w:t>Transport to Casa Blanca Hotel</w:t>
            </w:r>
          </w:p>
        </w:tc>
        <w:tc>
          <w:tcPr>
            <w:tcW w:w="1577" w:type="dxa"/>
          </w:tcPr>
          <w:p w14:paraId="216A4777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Casa Blanca Mexico City</w:t>
            </w:r>
          </w:p>
        </w:tc>
      </w:tr>
      <w:tr w:rsidR="002D7BD5" w14:paraId="0FF1A7FD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BD89B12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Feb 3rd</w:t>
            </w:r>
          </w:p>
        </w:tc>
        <w:tc>
          <w:tcPr>
            <w:tcW w:w="1375" w:type="dxa"/>
          </w:tcPr>
          <w:p w14:paraId="2FC1CC2B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19:00</w:t>
            </w:r>
          </w:p>
        </w:tc>
        <w:tc>
          <w:tcPr>
            <w:tcW w:w="2584" w:type="dxa"/>
          </w:tcPr>
          <w:p w14:paraId="38C2642A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Casa Blanca Hotel</w:t>
            </w:r>
          </w:p>
        </w:tc>
        <w:tc>
          <w:tcPr>
            <w:tcW w:w="2039" w:type="dxa"/>
          </w:tcPr>
          <w:p w14:paraId="1489713B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Welcome Dinner</w:t>
            </w:r>
          </w:p>
        </w:tc>
        <w:tc>
          <w:tcPr>
            <w:tcW w:w="1577" w:type="dxa"/>
          </w:tcPr>
          <w:p w14:paraId="77C9B354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Casa Blanca Mexico City</w:t>
            </w:r>
          </w:p>
        </w:tc>
      </w:tr>
      <w:tr w:rsidR="002D7BD5" w14:paraId="7943C45F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4C63BCC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Thuesday, Feb 4th</w:t>
            </w:r>
          </w:p>
        </w:tc>
        <w:tc>
          <w:tcPr>
            <w:tcW w:w="1375" w:type="dxa"/>
          </w:tcPr>
          <w:p w14:paraId="03F0E55E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07:00</w:t>
            </w:r>
          </w:p>
        </w:tc>
        <w:tc>
          <w:tcPr>
            <w:tcW w:w="2584" w:type="dxa"/>
          </w:tcPr>
          <w:p w14:paraId="4B9BFBF9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Casa Blanca Hotel</w:t>
            </w:r>
          </w:p>
        </w:tc>
        <w:tc>
          <w:tcPr>
            <w:tcW w:w="2039" w:type="dxa"/>
          </w:tcPr>
          <w:p w14:paraId="3A1E5B78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Breakfast</w:t>
            </w:r>
          </w:p>
        </w:tc>
        <w:tc>
          <w:tcPr>
            <w:tcW w:w="1577" w:type="dxa"/>
          </w:tcPr>
          <w:p w14:paraId="39A7E688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Casa Blanca Hotel</w:t>
            </w:r>
          </w:p>
        </w:tc>
      </w:tr>
      <w:tr w:rsidR="002D7BD5" w14:paraId="1F0BECBB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7D16FF7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Feb 4th</w:t>
            </w:r>
          </w:p>
        </w:tc>
        <w:tc>
          <w:tcPr>
            <w:tcW w:w="1375" w:type="dxa"/>
          </w:tcPr>
          <w:p w14:paraId="78C12F84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08:00 </w:t>
            </w:r>
          </w:p>
        </w:tc>
        <w:tc>
          <w:tcPr>
            <w:tcW w:w="2584" w:type="dxa"/>
          </w:tcPr>
          <w:p w14:paraId="2648E486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Outside Casa Blanca Hotel</w:t>
            </w:r>
          </w:p>
        </w:tc>
        <w:tc>
          <w:tcPr>
            <w:tcW w:w="2039" w:type="dxa"/>
          </w:tcPr>
          <w:p w14:paraId="5573AF09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Transfer to Basilica vde Guadalupe</w:t>
            </w:r>
          </w:p>
        </w:tc>
        <w:tc>
          <w:tcPr>
            <w:tcW w:w="1577" w:type="dxa"/>
          </w:tcPr>
          <w:p w14:paraId="520EDB9D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</w:p>
        </w:tc>
      </w:tr>
      <w:tr w:rsidR="002D7BD5" w14:paraId="0FE03CFF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7857B7B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375" w:type="dxa"/>
          </w:tcPr>
          <w:p w14:paraId="46DEE457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09:00</w:t>
            </w:r>
          </w:p>
        </w:tc>
        <w:tc>
          <w:tcPr>
            <w:tcW w:w="2584" w:type="dxa"/>
          </w:tcPr>
          <w:p w14:paraId="6FEAC275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Indian’s Chapel</w:t>
            </w:r>
          </w:p>
        </w:tc>
        <w:tc>
          <w:tcPr>
            <w:tcW w:w="2039" w:type="dxa"/>
          </w:tcPr>
          <w:p w14:paraId="1C32EF14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Holy Mass Celebration</w:t>
            </w:r>
          </w:p>
          <w:p w14:paraId="690A8D62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</w:p>
          <w:p w14:paraId="54DECE81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</w:p>
        </w:tc>
        <w:tc>
          <w:tcPr>
            <w:tcW w:w="1577" w:type="dxa"/>
          </w:tcPr>
          <w:p w14:paraId="02A505E8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</w:p>
        </w:tc>
      </w:tr>
      <w:tr w:rsidR="002D7BD5" w:rsidRPr="001757F8" w14:paraId="4FCD1118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890C075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375" w:type="dxa"/>
          </w:tcPr>
          <w:p w14:paraId="54340D5D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10:00</w:t>
            </w:r>
          </w:p>
        </w:tc>
        <w:tc>
          <w:tcPr>
            <w:tcW w:w="2584" w:type="dxa"/>
          </w:tcPr>
          <w:p w14:paraId="6BF17FD9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Basilica of Gudalupe</w:t>
            </w:r>
          </w:p>
        </w:tc>
        <w:tc>
          <w:tcPr>
            <w:tcW w:w="2039" w:type="dxa"/>
          </w:tcPr>
          <w:p w14:paraId="2AC2AA95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1E7694">
              <w:rPr>
                <w:rFonts w:ascii="Consolas" w:eastAsia="Consolas" w:hAnsi="Consolas" w:cs="Consolas"/>
                <w:lang w:val="en-US"/>
              </w:rPr>
              <w:t>Visiting to the new Basilica de Guadalupe to admire the Tilma</w:t>
            </w:r>
          </w:p>
        </w:tc>
        <w:tc>
          <w:tcPr>
            <w:tcW w:w="1577" w:type="dxa"/>
          </w:tcPr>
          <w:p w14:paraId="0916EE9F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19C53C23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9159C90" w14:textId="77777777" w:rsidR="002D7BD5" w:rsidRPr="00C60AD6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1D2407CC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11:00</w:t>
            </w:r>
          </w:p>
        </w:tc>
        <w:tc>
          <w:tcPr>
            <w:tcW w:w="2584" w:type="dxa"/>
          </w:tcPr>
          <w:p w14:paraId="0A4BDB87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Basilica of Guadeloupe</w:t>
            </w:r>
          </w:p>
        </w:tc>
        <w:tc>
          <w:tcPr>
            <w:tcW w:w="2039" w:type="dxa"/>
          </w:tcPr>
          <w:p w14:paraId="1B318949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Transfer to Teotihuacan Pyramids</w:t>
            </w:r>
          </w:p>
        </w:tc>
        <w:tc>
          <w:tcPr>
            <w:tcW w:w="1577" w:type="dxa"/>
          </w:tcPr>
          <w:p w14:paraId="566C74AF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1757F8" w14:paraId="7948DB53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EA0C708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375" w:type="dxa"/>
          </w:tcPr>
          <w:p w14:paraId="39006037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12:00</w:t>
            </w:r>
          </w:p>
        </w:tc>
        <w:tc>
          <w:tcPr>
            <w:tcW w:w="2584" w:type="dxa"/>
          </w:tcPr>
          <w:p w14:paraId="5E77DD71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Teotihuacan</w:t>
            </w:r>
          </w:p>
        </w:tc>
        <w:tc>
          <w:tcPr>
            <w:tcW w:w="2039" w:type="dxa"/>
          </w:tcPr>
          <w:p w14:paraId="3777327C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1E7694">
              <w:rPr>
                <w:rFonts w:ascii="Consolas" w:eastAsia="Consolas" w:hAnsi="Consolas" w:cs="Consolas"/>
                <w:lang w:val="en-US"/>
              </w:rPr>
              <w:t xml:space="preserve">Demostration of agave plant uses </w:t>
            </w:r>
          </w:p>
        </w:tc>
        <w:tc>
          <w:tcPr>
            <w:tcW w:w="1577" w:type="dxa"/>
          </w:tcPr>
          <w:p w14:paraId="72D8913E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0B110672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B12FD41" w14:textId="77777777" w:rsidR="002D7BD5" w:rsidRPr="00576A4D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228A9B6E" w14:textId="77777777" w:rsidR="002D7BD5" w:rsidRPr="00576A4D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12:30</w:t>
            </w:r>
          </w:p>
        </w:tc>
        <w:tc>
          <w:tcPr>
            <w:tcW w:w="2584" w:type="dxa"/>
          </w:tcPr>
          <w:p w14:paraId="3A798555" w14:textId="77777777" w:rsidR="002D7BD5" w:rsidRPr="00576A4D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Gran Teocalli Restaurant</w:t>
            </w:r>
          </w:p>
        </w:tc>
        <w:tc>
          <w:tcPr>
            <w:tcW w:w="2039" w:type="dxa"/>
          </w:tcPr>
          <w:p w14:paraId="62FCD476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Lunch</w:t>
            </w:r>
          </w:p>
        </w:tc>
        <w:tc>
          <w:tcPr>
            <w:tcW w:w="1577" w:type="dxa"/>
          </w:tcPr>
          <w:p w14:paraId="186F90C1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74510D19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730FE16" w14:textId="77777777" w:rsidR="002D7BD5" w:rsidRPr="00576A4D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1D904E16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13:30</w:t>
            </w:r>
          </w:p>
        </w:tc>
        <w:tc>
          <w:tcPr>
            <w:tcW w:w="2584" w:type="dxa"/>
          </w:tcPr>
          <w:p w14:paraId="44106F65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Archeological Site</w:t>
            </w:r>
          </w:p>
        </w:tc>
        <w:tc>
          <w:tcPr>
            <w:tcW w:w="2039" w:type="dxa"/>
          </w:tcPr>
          <w:p w14:paraId="458E4185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Visiting of the Pyramids</w:t>
            </w:r>
          </w:p>
        </w:tc>
        <w:tc>
          <w:tcPr>
            <w:tcW w:w="1577" w:type="dxa"/>
          </w:tcPr>
          <w:p w14:paraId="7D745E42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297F09F2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470737D" w14:textId="77777777" w:rsidR="002D7BD5" w:rsidRPr="00576A4D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490B628B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15:30</w:t>
            </w:r>
          </w:p>
        </w:tc>
        <w:tc>
          <w:tcPr>
            <w:tcW w:w="2584" w:type="dxa"/>
          </w:tcPr>
          <w:p w14:paraId="54D04A0F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Archeological Site</w:t>
            </w:r>
          </w:p>
        </w:tc>
        <w:tc>
          <w:tcPr>
            <w:tcW w:w="2039" w:type="dxa"/>
          </w:tcPr>
          <w:p w14:paraId="55B5F9F0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Return to Mexico City</w:t>
            </w:r>
          </w:p>
        </w:tc>
        <w:tc>
          <w:tcPr>
            <w:tcW w:w="1577" w:type="dxa"/>
          </w:tcPr>
          <w:p w14:paraId="414259E2" w14:textId="0845833C" w:rsidR="002D7BD5" w:rsidRPr="00DA5E3E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</w:tr>
      <w:tr w:rsidR="002D7BD5" w:rsidRPr="00DA5E3E" w14:paraId="7DB61599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9AD5066" w14:textId="77777777" w:rsidR="002D7BD5" w:rsidRPr="00576A4D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58F21778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19:00</w:t>
            </w:r>
          </w:p>
        </w:tc>
        <w:tc>
          <w:tcPr>
            <w:tcW w:w="2584" w:type="dxa"/>
          </w:tcPr>
          <w:p w14:paraId="31E321E7" w14:textId="77777777" w:rsidR="001757F8" w:rsidRDefault="001757F8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 w:rsidRPr="001757F8">
              <w:rPr>
                <w:rFonts w:ascii="Consolas" w:eastAsia="Consolas" w:hAnsi="Consolas" w:cs="Consolas"/>
              </w:rPr>
              <w:t>ARANGO Cocina de Raíces</w:t>
            </w:r>
            <w:r>
              <w:rPr>
                <w:rFonts w:ascii="Consolas" w:eastAsia="Consolas" w:hAnsi="Consolas" w:cs="Consolas"/>
              </w:rPr>
              <w:t>.</w:t>
            </w:r>
          </w:p>
          <w:p w14:paraId="5A7B3C32" w14:textId="53AD13F3" w:rsidR="002D7BD5" w:rsidRPr="001757F8" w:rsidRDefault="001757F8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 w:rsidRPr="001757F8">
              <w:rPr>
                <w:rFonts w:ascii="Consolas" w:eastAsia="Consolas" w:hAnsi="Consolas" w:cs="Consolas"/>
              </w:rPr>
              <w:t>Av. de la República 157-piso 7, Tabacalera, Cuauhtémoc, 06030 Ciudad de México, CDMX</w:t>
            </w:r>
          </w:p>
        </w:tc>
        <w:tc>
          <w:tcPr>
            <w:tcW w:w="2039" w:type="dxa"/>
          </w:tcPr>
          <w:p w14:paraId="44C12FB1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Dinner</w:t>
            </w:r>
          </w:p>
        </w:tc>
        <w:tc>
          <w:tcPr>
            <w:tcW w:w="1577" w:type="dxa"/>
          </w:tcPr>
          <w:p w14:paraId="424F77DC" w14:textId="01E3C34B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1DD84984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D679740" w14:textId="0DA5F767" w:rsidR="002D7BD5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Wednesday Feb 5</w:t>
            </w:r>
            <w:r w:rsidRPr="00520B93">
              <w:rPr>
                <w:rFonts w:ascii="Consolas" w:eastAsia="Consolas" w:hAnsi="Consolas" w:cs="Consolas"/>
                <w:vertAlign w:val="superscript"/>
                <w:lang w:val="en-US"/>
              </w:rPr>
              <w:t>th</w:t>
            </w:r>
          </w:p>
        </w:tc>
        <w:tc>
          <w:tcPr>
            <w:tcW w:w="1375" w:type="dxa"/>
          </w:tcPr>
          <w:p w14:paraId="1A225815" w14:textId="49B51C85" w:rsidR="002D7BD5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07:00</w:t>
            </w:r>
          </w:p>
        </w:tc>
        <w:tc>
          <w:tcPr>
            <w:tcW w:w="2584" w:type="dxa"/>
          </w:tcPr>
          <w:p w14:paraId="3299CB56" w14:textId="0C19BE9E" w:rsidR="002D7BD5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 Hotel</w:t>
            </w:r>
          </w:p>
        </w:tc>
        <w:tc>
          <w:tcPr>
            <w:tcW w:w="2039" w:type="dxa"/>
          </w:tcPr>
          <w:p w14:paraId="511A7470" w14:textId="4B65203B" w:rsidR="002D7BD5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Breakfast</w:t>
            </w:r>
          </w:p>
        </w:tc>
        <w:tc>
          <w:tcPr>
            <w:tcW w:w="1577" w:type="dxa"/>
          </w:tcPr>
          <w:p w14:paraId="7EF1D07D" w14:textId="5B67613C" w:rsidR="002D7BD5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 Hotel</w:t>
            </w:r>
          </w:p>
        </w:tc>
      </w:tr>
      <w:tr w:rsidR="00520B93" w:rsidRPr="00DA5E3E" w14:paraId="4ABA89A6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C5B30F2" w14:textId="4D55E676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Feb 5</w:t>
            </w:r>
            <w:r w:rsidRPr="00520B93">
              <w:rPr>
                <w:rFonts w:ascii="Consolas" w:eastAsia="Consolas" w:hAnsi="Consolas" w:cs="Consolas"/>
                <w:vertAlign w:val="superscript"/>
                <w:lang w:val="en-US"/>
              </w:rPr>
              <w:t>th</w:t>
            </w:r>
          </w:p>
        </w:tc>
        <w:tc>
          <w:tcPr>
            <w:tcW w:w="1375" w:type="dxa"/>
          </w:tcPr>
          <w:p w14:paraId="217166A5" w14:textId="30C38406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08:00</w:t>
            </w:r>
          </w:p>
        </w:tc>
        <w:tc>
          <w:tcPr>
            <w:tcW w:w="2584" w:type="dxa"/>
          </w:tcPr>
          <w:p w14:paraId="167B7A4C" w14:textId="1777DD8F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Sagrada Familia Church</w:t>
            </w:r>
          </w:p>
        </w:tc>
        <w:tc>
          <w:tcPr>
            <w:tcW w:w="2039" w:type="dxa"/>
          </w:tcPr>
          <w:p w14:paraId="1A0F6B7C" w14:textId="2D53B3B9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Transfer</w:t>
            </w:r>
          </w:p>
        </w:tc>
        <w:tc>
          <w:tcPr>
            <w:tcW w:w="1577" w:type="dxa"/>
          </w:tcPr>
          <w:p w14:paraId="7DC7FE5B" w14:textId="2F4EB6F9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  <w:p w14:paraId="5C9B3E86" w14:textId="57B8BDC3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DA5E3E" w14:paraId="62B712B6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3F574FF" w14:textId="482A9DDA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4A961B00" w14:textId="6FD78E51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09:00</w:t>
            </w:r>
          </w:p>
        </w:tc>
        <w:tc>
          <w:tcPr>
            <w:tcW w:w="2584" w:type="dxa"/>
          </w:tcPr>
          <w:p w14:paraId="7B96A9F6" w14:textId="146DCB53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Sagrada Familia Church</w:t>
            </w:r>
          </w:p>
        </w:tc>
        <w:tc>
          <w:tcPr>
            <w:tcW w:w="2039" w:type="dxa"/>
          </w:tcPr>
          <w:p w14:paraId="5E032FD6" w14:textId="6F52C505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Mass</w:t>
            </w:r>
          </w:p>
        </w:tc>
        <w:tc>
          <w:tcPr>
            <w:tcW w:w="1577" w:type="dxa"/>
          </w:tcPr>
          <w:p w14:paraId="3B4F0D1E" w14:textId="4FA11EBA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1757F8" w14:paraId="43CFFBCB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15C15B6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64B9BCE8" w14:textId="15B0CB7C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10:00</w:t>
            </w:r>
          </w:p>
        </w:tc>
        <w:tc>
          <w:tcPr>
            <w:tcW w:w="2584" w:type="dxa"/>
          </w:tcPr>
          <w:p w14:paraId="44910FA9" w14:textId="39F92AD2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    “</w:t>
            </w:r>
          </w:p>
        </w:tc>
        <w:tc>
          <w:tcPr>
            <w:tcW w:w="2039" w:type="dxa"/>
          </w:tcPr>
          <w:p w14:paraId="0C129825" w14:textId="4D3CCBC3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Visit the FR. Agustin Pro Museum</w:t>
            </w:r>
          </w:p>
        </w:tc>
        <w:tc>
          <w:tcPr>
            <w:tcW w:w="1577" w:type="dxa"/>
          </w:tcPr>
          <w:p w14:paraId="1CE85146" w14:textId="2B5E01B4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  <w:p w14:paraId="40637D70" w14:textId="600A1D64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1757F8" w14:paraId="6131A1F9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B2C0BC6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73CC8F08" w14:textId="16E802C7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10:30</w:t>
            </w:r>
          </w:p>
        </w:tc>
        <w:tc>
          <w:tcPr>
            <w:tcW w:w="2584" w:type="dxa"/>
          </w:tcPr>
          <w:p w14:paraId="09981986" w14:textId="11A8C8DF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     “</w:t>
            </w:r>
          </w:p>
        </w:tc>
        <w:tc>
          <w:tcPr>
            <w:tcW w:w="2039" w:type="dxa"/>
          </w:tcPr>
          <w:p w14:paraId="2B17E7A6" w14:textId="3A91B51D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Transfer To Santo Domingo’s Church</w:t>
            </w:r>
          </w:p>
        </w:tc>
        <w:tc>
          <w:tcPr>
            <w:tcW w:w="1577" w:type="dxa"/>
          </w:tcPr>
          <w:p w14:paraId="4F1E8719" w14:textId="2906A708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520B93" w14:paraId="4E0FD593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BCEBE93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0571E034" w14:textId="1EE57839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11:00  </w:t>
            </w:r>
          </w:p>
        </w:tc>
        <w:tc>
          <w:tcPr>
            <w:tcW w:w="2584" w:type="dxa"/>
          </w:tcPr>
          <w:p w14:paraId="7CB2D359" w14:textId="35EB66F2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Santo Domingo</w:t>
            </w:r>
          </w:p>
        </w:tc>
        <w:tc>
          <w:tcPr>
            <w:tcW w:w="2039" w:type="dxa"/>
          </w:tcPr>
          <w:p w14:paraId="736300D4" w14:textId="6FF02DC1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Church Visiting</w:t>
            </w:r>
          </w:p>
        </w:tc>
        <w:tc>
          <w:tcPr>
            <w:tcW w:w="1577" w:type="dxa"/>
          </w:tcPr>
          <w:p w14:paraId="3823BCD4" w14:textId="122363FF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520B93" w14:paraId="74253830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AD46ABE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420FF289" w14:textId="4202E369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12:30  </w:t>
            </w:r>
          </w:p>
        </w:tc>
        <w:tc>
          <w:tcPr>
            <w:tcW w:w="2584" w:type="dxa"/>
          </w:tcPr>
          <w:p w14:paraId="78D840D1" w14:textId="00672840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Mexico City Downtown</w:t>
            </w:r>
          </w:p>
        </w:tc>
        <w:tc>
          <w:tcPr>
            <w:tcW w:w="2039" w:type="dxa"/>
          </w:tcPr>
          <w:p w14:paraId="1B3B83F8" w14:textId="43E71D99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Lunch (Om your own)</w:t>
            </w:r>
          </w:p>
        </w:tc>
        <w:tc>
          <w:tcPr>
            <w:tcW w:w="1577" w:type="dxa"/>
          </w:tcPr>
          <w:p w14:paraId="55428640" w14:textId="77777777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1757F8" w14:paraId="2A008C83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E710C9B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11FD5F71" w14:textId="047A883E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14:00</w:t>
            </w:r>
          </w:p>
        </w:tc>
        <w:tc>
          <w:tcPr>
            <w:tcW w:w="2584" w:type="dxa"/>
          </w:tcPr>
          <w:p w14:paraId="40433051" w14:textId="73458E4E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     “</w:t>
            </w:r>
          </w:p>
        </w:tc>
        <w:tc>
          <w:tcPr>
            <w:tcW w:w="2039" w:type="dxa"/>
          </w:tcPr>
          <w:p w14:paraId="6CA16B17" w14:textId="60BD039D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776396">
              <w:rPr>
                <w:rFonts w:ascii="Consolas" w:eastAsia="Consolas" w:hAnsi="Consolas" w:cs="Consolas"/>
                <w:lang w:val="en-US"/>
              </w:rPr>
              <w:t>Transfer to San Jose Del Alti</w:t>
            </w:r>
            <w:r>
              <w:rPr>
                <w:rFonts w:ascii="Consolas" w:eastAsia="Consolas" w:hAnsi="Consolas" w:cs="Consolas"/>
                <w:lang w:val="en-US"/>
              </w:rPr>
              <w:t>llo Church</w:t>
            </w:r>
          </w:p>
        </w:tc>
        <w:tc>
          <w:tcPr>
            <w:tcW w:w="1577" w:type="dxa"/>
          </w:tcPr>
          <w:p w14:paraId="07963F21" w14:textId="77777777" w:rsidR="00520B93" w:rsidRPr="00776396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776396" w14:paraId="5765CFC6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840E47C" w14:textId="77777777" w:rsidR="00520B93" w:rsidRPr="00776396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1C8A4942" w14:textId="1708D8E0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17:00</w:t>
            </w:r>
          </w:p>
        </w:tc>
        <w:tc>
          <w:tcPr>
            <w:tcW w:w="2584" w:type="dxa"/>
          </w:tcPr>
          <w:p w14:paraId="00292526" w14:textId="41EA0C1C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San Jose del Altillo</w:t>
            </w:r>
          </w:p>
        </w:tc>
        <w:tc>
          <w:tcPr>
            <w:tcW w:w="2039" w:type="dxa"/>
          </w:tcPr>
          <w:p w14:paraId="4582D0D0" w14:textId="16549604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Return to Hotel</w:t>
            </w:r>
          </w:p>
        </w:tc>
        <w:tc>
          <w:tcPr>
            <w:tcW w:w="1577" w:type="dxa"/>
          </w:tcPr>
          <w:p w14:paraId="46918345" w14:textId="3CB98B6C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</w:tr>
      <w:tr w:rsidR="00776396" w:rsidRPr="00776396" w14:paraId="6D86CDAE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5BFD8E9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5BF16159" w14:textId="7B4CC9C3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19:00</w:t>
            </w:r>
          </w:p>
        </w:tc>
        <w:tc>
          <w:tcPr>
            <w:tcW w:w="2584" w:type="dxa"/>
          </w:tcPr>
          <w:p w14:paraId="7C832656" w14:textId="70F72AEC" w:rsidR="001757F8" w:rsidRDefault="001757F8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>
              <w:rPr>
                <w:rFonts w:ascii="Consolas" w:eastAsia="Consolas" w:hAnsi="Consolas" w:cs="Consolas"/>
                <w:lang w:val="es-MX"/>
              </w:rPr>
              <w:t xml:space="preserve">Restaurant </w:t>
            </w:r>
            <w:r w:rsidRPr="001757F8">
              <w:rPr>
                <w:rFonts w:ascii="Consolas" w:eastAsia="Consolas" w:hAnsi="Consolas" w:cs="Consolas"/>
                <w:lang w:val="es-MX"/>
              </w:rPr>
              <w:t>El Diez Reforma</w:t>
            </w:r>
            <w:r>
              <w:rPr>
                <w:rFonts w:ascii="Consolas" w:eastAsia="Consolas" w:hAnsi="Consolas" w:cs="Consolas"/>
                <w:lang w:val="es-MX"/>
              </w:rPr>
              <w:t>.</w:t>
            </w:r>
          </w:p>
          <w:p w14:paraId="5630732A" w14:textId="6343C3D9" w:rsidR="00776396" w:rsidRPr="001757F8" w:rsidRDefault="001757F8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>
              <w:rPr>
                <w:rFonts w:ascii="Consolas" w:eastAsia="Consolas" w:hAnsi="Consolas" w:cs="Consolas"/>
                <w:lang w:val="es-MX"/>
              </w:rPr>
              <w:t>E</w:t>
            </w:r>
            <w:r w:rsidRPr="001757F8">
              <w:rPr>
                <w:rFonts w:ascii="Consolas" w:eastAsia="Consolas" w:hAnsi="Consolas" w:cs="Consolas"/>
                <w:lang w:val="es-MX"/>
              </w:rPr>
              <w:t>squina con, Avenida Paseo de la Reforma, París 32, Tabacalera, 06030 Ciudad de México, CDMX</w:t>
            </w:r>
          </w:p>
        </w:tc>
        <w:tc>
          <w:tcPr>
            <w:tcW w:w="2039" w:type="dxa"/>
          </w:tcPr>
          <w:p w14:paraId="1BBEF850" w14:textId="088FA75D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Transfer to Dinner</w:t>
            </w:r>
          </w:p>
        </w:tc>
        <w:tc>
          <w:tcPr>
            <w:tcW w:w="1577" w:type="dxa"/>
          </w:tcPr>
          <w:p w14:paraId="0848D7AD" w14:textId="748CFDCD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776396" w14:paraId="2065F72A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1A0F73C" w14:textId="3C4B502C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Thursday February 6</w:t>
            </w:r>
            <w:r w:rsidRPr="00776396">
              <w:rPr>
                <w:rFonts w:ascii="Consolas" w:eastAsia="Consolas" w:hAnsi="Consolas" w:cs="Consolas"/>
                <w:vertAlign w:val="superscript"/>
                <w:lang w:val="en-US"/>
              </w:rPr>
              <w:t>th</w:t>
            </w:r>
          </w:p>
        </w:tc>
        <w:tc>
          <w:tcPr>
            <w:tcW w:w="1375" w:type="dxa"/>
          </w:tcPr>
          <w:p w14:paraId="67396082" w14:textId="71F52BFB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07:00</w:t>
            </w:r>
          </w:p>
        </w:tc>
        <w:tc>
          <w:tcPr>
            <w:tcW w:w="2584" w:type="dxa"/>
          </w:tcPr>
          <w:p w14:paraId="1F385669" w14:textId="54C3EE69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  <w:tc>
          <w:tcPr>
            <w:tcW w:w="2039" w:type="dxa"/>
          </w:tcPr>
          <w:p w14:paraId="4F57C54C" w14:textId="32561BBA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Breakfast</w:t>
            </w:r>
          </w:p>
        </w:tc>
        <w:tc>
          <w:tcPr>
            <w:tcW w:w="1577" w:type="dxa"/>
          </w:tcPr>
          <w:p w14:paraId="7538D590" w14:textId="4C36B55A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</w:tr>
      <w:tr w:rsidR="00776396" w:rsidRPr="00776396" w14:paraId="2C0D0851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DCA8090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7CB2E947" w14:textId="2731E1C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09:00</w:t>
            </w:r>
          </w:p>
        </w:tc>
        <w:tc>
          <w:tcPr>
            <w:tcW w:w="2584" w:type="dxa"/>
          </w:tcPr>
          <w:p w14:paraId="76AC483E" w14:textId="28CCB7EA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Tulpetlac</w:t>
            </w:r>
          </w:p>
        </w:tc>
        <w:tc>
          <w:tcPr>
            <w:tcW w:w="2039" w:type="dxa"/>
          </w:tcPr>
          <w:p w14:paraId="4A5C71AD" w14:textId="25D42B82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Transfer</w:t>
            </w:r>
          </w:p>
        </w:tc>
        <w:tc>
          <w:tcPr>
            <w:tcW w:w="1577" w:type="dxa"/>
          </w:tcPr>
          <w:p w14:paraId="5781DD20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776396" w14:paraId="7153F727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D68AABB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236AA42C" w14:textId="7CE02281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10:00</w:t>
            </w:r>
          </w:p>
        </w:tc>
        <w:tc>
          <w:tcPr>
            <w:tcW w:w="2584" w:type="dxa"/>
          </w:tcPr>
          <w:p w14:paraId="4D28F676" w14:textId="33A5D534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Tulpetlac</w:t>
            </w:r>
          </w:p>
        </w:tc>
        <w:tc>
          <w:tcPr>
            <w:tcW w:w="2039" w:type="dxa"/>
          </w:tcPr>
          <w:p w14:paraId="3783FBD6" w14:textId="3201BB47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Mass</w:t>
            </w:r>
          </w:p>
        </w:tc>
        <w:tc>
          <w:tcPr>
            <w:tcW w:w="1577" w:type="dxa"/>
          </w:tcPr>
          <w:p w14:paraId="5D611AF4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1757F8" w14:paraId="7F1F1DF8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095B3B3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2A1B95D2" w14:textId="184B23C7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11:30</w:t>
            </w:r>
          </w:p>
        </w:tc>
        <w:tc>
          <w:tcPr>
            <w:tcW w:w="2584" w:type="dxa"/>
          </w:tcPr>
          <w:p w14:paraId="7F4F712D" w14:textId="77777777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039" w:type="dxa"/>
          </w:tcPr>
          <w:p w14:paraId="25B5CE06" w14:textId="023D8AF3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776396">
              <w:rPr>
                <w:rFonts w:ascii="Consolas" w:eastAsia="Consolas" w:hAnsi="Consolas" w:cs="Consolas"/>
                <w:lang w:val="en-US"/>
              </w:rPr>
              <w:t>Transfer to Basilica of our lady of Guadalupe</w:t>
            </w:r>
          </w:p>
        </w:tc>
        <w:tc>
          <w:tcPr>
            <w:tcW w:w="1577" w:type="dxa"/>
          </w:tcPr>
          <w:p w14:paraId="4AAD8DA0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776396" w14:paraId="5EE3B692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4E428A4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5FF7D918" w14:textId="201AF284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12:30</w:t>
            </w:r>
          </w:p>
        </w:tc>
        <w:tc>
          <w:tcPr>
            <w:tcW w:w="2584" w:type="dxa"/>
          </w:tcPr>
          <w:p w14:paraId="42504C6E" w14:textId="41302C56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Basilica de Guadalupe Area</w:t>
            </w:r>
          </w:p>
        </w:tc>
        <w:tc>
          <w:tcPr>
            <w:tcW w:w="2039" w:type="dxa"/>
          </w:tcPr>
          <w:p w14:paraId="1D90E238" w14:textId="20047196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Lunch (On your Own)</w:t>
            </w:r>
          </w:p>
        </w:tc>
        <w:tc>
          <w:tcPr>
            <w:tcW w:w="1577" w:type="dxa"/>
          </w:tcPr>
          <w:p w14:paraId="5A43320B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1757F8" w14:paraId="041748E1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EDCCD2F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17B85466" w14:textId="32C04766" w:rsidR="00776396" w:rsidRP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14:00</w:t>
            </w:r>
          </w:p>
        </w:tc>
        <w:tc>
          <w:tcPr>
            <w:tcW w:w="2584" w:type="dxa"/>
          </w:tcPr>
          <w:p w14:paraId="158A9C1B" w14:textId="67C99F5A" w:rsidR="00776396" w:rsidRP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Basilica de Guadalupe</w:t>
            </w:r>
          </w:p>
        </w:tc>
        <w:tc>
          <w:tcPr>
            <w:tcW w:w="2039" w:type="dxa"/>
          </w:tcPr>
          <w:p w14:paraId="0193837E" w14:textId="19B4066D" w:rsidR="00776396" w:rsidRP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Last Chance to visit our Lady of Guadalupe </w:t>
            </w:r>
          </w:p>
        </w:tc>
        <w:tc>
          <w:tcPr>
            <w:tcW w:w="1577" w:type="dxa"/>
          </w:tcPr>
          <w:p w14:paraId="1328176C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932793" w14:paraId="5594CB1B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A021866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6D6EFAE3" w14:textId="1C884CAA" w:rsidR="00776396" w:rsidRP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16:00</w:t>
            </w:r>
          </w:p>
        </w:tc>
        <w:tc>
          <w:tcPr>
            <w:tcW w:w="2584" w:type="dxa"/>
          </w:tcPr>
          <w:p w14:paraId="559BBDA4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039" w:type="dxa"/>
          </w:tcPr>
          <w:p w14:paraId="52C71B10" w14:textId="5C99473D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 w:rsidRPr="00932793">
              <w:rPr>
                <w:rFonts w:ascii="Consolas" w:eastAsia="Consolas" w:hAnsi="Consolas" w:cs="Consolas"/>
                <w:lang w:val="es-MX"/>
              </w:rPr>
              <w:t>Transfer to Casa Blanca H</w:t>
            </w:r>
            <w:r>
              <w:rPr>
                <w:rFonts w:ascii="Consolas" w:eastAsia="Consolas" w:hAnsi="Consolas" w:cs="Consolas"/>
                <w:lang w:val="es-MX"/>
              </w:rPr>
              <w:t>otel</w:t>
            </w:r>
          </w:p>
        </w:tc>
        <w:tc>
          <w:tcPr>
            <w:tcW w:w="1577" w:type="dxa"/>
          </w:tcPr>
          <w:p w14:paraId="3B661086" w14:textId="77777777" w:rsidR="00776396" w:rsidRPr="009327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</w:p>
        </w:tc>
      </w:tr>
      <w:tr w:rsidR="00776396" w:rsidRPr="001757F8" w14:paraId="36FCC55C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ABE36F3" w14:textId="77777777" w:rsidR="00776396" w:rsidRPr="00932793" w:rsidRDefault="00776396" w:rsidP="008D3C45">
            <w:pPr>
              <w:rPr>
                <w:rFonts w:ascii="Consolas" w:eastAsia="Consolas" w:hAnsi="Consolas" w:cs="Consolas"/>
                <w:lang w:val="es-MX"/>
              </w:rPr>
            </w:pPr>
          </w:p>
        </w:tc>
        <w:tc>
          <w:tcPr>
            <w:tcW w:w="1375" w:type="dxa"/>
          </w:tcPr>
          <w:p w14:paraId="3E4ECEDC" w14:textId="74FA8D3B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>
              <w:rPr>
                <w:rFonts w:ascii="Consolas" w:eastAsia="Consolas" w:hAnsi="Consolas" w:cs="Consolas"/>
                <w:lang w:val="es-MX"/>
              </w:rPr>
              <w:t>19:00</w:t>
            </w:r>
          </w:p>
        </w:tc>
        <w:tc>
          <w:tcPr>
            <w:tcW w:w="2584" w:type="dxa"/>
          </w:tcPr>
          <w:p w14:paraId="28D10C52" w14:textId="77777777" w:rsid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>
              <w:rPr>
                <w:rFonts w:ascii="Consolas" w:eastAsia="Consolas" w:hAnsi="Consolas" w:cs="Consolas"/>
                <w:lang w:val="es-MX"/>
              </w:rPr>
              <w:t>Garibaldi’s Saquare</w:t>
            </w:r>
          </w:p>
          <w:p w14:paraId="042F3866" w14:textId="77777777" w:rsidR="001757F8" w:rsidRDefault="001757F8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</w:p>
          <w:p w14:paraId="0D8A93BC" w14:textId="77777777" w:rsidR="001757F8" w:rsidRDefault="001757F8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 w:rsidRPr="001757F8">
              <w:rPr>
                <w:rFonts w:ascii="Consolas" w:eastAsia="Consolas" w:hAnsi="Consolas" w:cs="Consolas"/>
                <w:lang w:val="es-MX"/>
              </w:rPr>
              <w:t>Salón Tenampa</w:t>
            </w:r>
            <w:r>
              <w:rPr>
                <w:rFonts w:ascii="Consolas" w:eastAsia="Consolas" w:hAnsi="Consolas" w:cs="Consolas"/>
                <w:lang w:val="es-MX"/>
              </w:rPr>
              <w:t>.</w:t>
            </w:r>
          </w:p>
          <w:p w14:paraId="7062ABCE" w14:textId="18A503AC" w:rsidR="001757F8" w:rsidRPr="00932793" w:rsidRDefault="001757F8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 w:rsidRPr="001757F8">
              <w:rPr>
                <w:rFonts w:ascii="Consolas" w:eastAsia="Consolas" w:hAnsi="Consolas" w:cs="Consolas"/>
                <w:lang w:val="es-MX"/>
              </w:rPr>
              <w:t>Plaza Garibaldi 12, Centro, Cuauhtémoc, 06010 Centro, CDMX</w:t>
            </w:r>
          </w:p>
        </w:tc>
        <w:tc>
          <w:tcPr>
            <w:tcW w:w="2039" w:type="dxa"/>
          </w:tcPr>
          <w:p w14:paraId="1465EE88" w14:textId="722F0765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932793">
              <w:rPr>
                <w:rFonts w:ascii="Consolas" w:eastAsia="Consolas" w:hAnsi="Consolas" w:cs="Consolas"/>
                <w:lang w:val="en-US"/>
              </w:rPr>
              <w:t>Transfer to enjoy dinner a</w:t>
            </w:r>
            <w:r>
              <w:rPr>
                <w:rFonts w:ascii="Consolas" w:eastAsia="Consolas" w:hAnsi="Consolas" w:cs="Consolas"/>
                <w:lang w:val="en-US"/>
              </w:rPr>
              <w:t>t Tenampa restaurant accomopamied by mariachi music</w:t>
            </w:r>
          </w:p>
        </w:tc>
        <w:tc>
          <w:tcPr>
            <w:tcW w:w="1577" w:type="dxa"/>
          </w:tcPr>
          <w:p w14:paraId="257C9214" w14:textId="77777777" w:rsidR="00776396" w:rsidRPr="009327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1757F8" w14:paraId="6C1B264E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2B839C4" w14:textId="77777777" w:rsidR="00776396" w:rsidRPr="00932793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708CD756" w14:textId="23A53285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21:00</w:t>
            </w:r>
          </w:p>
        </w:tc>
        <w:tc>
          <w:tcPr>
            <w:tcW w:w="2584" w:type="dxa"/>
          </w:tcPr>
          <w:p w14:paraId="662DF4DB" w14:textId="77777777" w:rsidR="00776396" w:rsidRPr="009327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039" w:type="dxa"/>
          </w:tcPr>
          <w:p w14:paraId="0C1754A5" w14:textId="0383FBF5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Return tp Hotel Casa Blanca</w:t>
            </w:r>
          </w:p>
        </w:tc>
        <w:tc>
          <w:tcPr>
            <w:tcW w:w="1577" w:type="dxa"/>
          </w:tcPr>
          <w:p w14:paraId="761704AC" w14:textId="77777777" w:rsidR="00776396" w:rsidRPr="009327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932793" w:rsidRPr="00932793" w14:paraId="171EB231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27A1F56" w14:textId="2AD23B45" w:rsidR="00932793" w:rsidRPr="00932793" w:rsidRDefault="00932793" w:rsidP="008D3C45">
            <w:pPr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Friday February 7</w:t>
            </w:r>
            <w:r w:rsidRPr="00932793">
              <w:rPr>
                <w:rFonts w:ascii="Consolas" w:eastAsia="Consolas" w:hAnsi="Consolas" w:cs="Consolas"/>
                <w:vertAlign w:val="superscript"/>
                <w:lang w:val="en-US"/>
              </w:rPr>
              <w:t>th</w:t>
            </w:r>
          </w:p>
        </w:tc>
        <w:tc>
          <w:tcPr>
            <w:tcW w:w="1375" w:type="dxa"/>
          </w:tcPr>
          <w:p w14:paraId="6210FD4F" w14:textId="075093E5" w:rsidR="00932793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AA 0828 MEX CLT </w:t>
            </w:r>
            <w:r>
              <w:rPr>
                <w:rFonts w:ascii="Consolas" w:eastAsia="Consolas" w:hAnsi="Consolas" w:cs="Consolas"/>
                <w:lang w:val="en-US"/>
              </w:rPr>
              <w:lastRenderedPageBreak/>
              <w:t>13:45 – 18:30</w:t>
            </w:r>
          </w:p>
        </w:tc>
        <w:tc>
          <w:tcPr>
            <w:tcW w:w="2584" w:type="dxa"/>
          </w:tcPr>
          <w:p w14:paraId="00D0EEEB" w14:textId="77777777" w:rsidR="00932793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lastRenderedPageBreak/>
              <w:t xml:space="preserve">Airport </w:t>
            </w:r>
          </w:p>
          <w:p w14:paraId="40D29C16" w14:textId="0BEA4F57" w:rsidR="00980AEE" w:rsidRPr="00932793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T2</w:t>
            </w:r>
          </w:p>
        </w:tc>
        <w:tc>
          <w:tcPr>
            <w:tcW w:w="2039" w:type="dxa"/>
          </w:tcPr>
          <w:p w14:paraId="0D414D20" w14:textId="77777777" w:rsid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Return Home</w:t>
            </w:r>
          </w:p>
          <w:p w14:paraId="6ABAD068" w14:textId="01EAA4F1" w:rsidR="00980AEE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Drop Off 09:00 </w:t>
            </w:r>
          </w:p>
        </w:tc>
        <w:tc>
          <w:tcPr>
            <w:tcW w:w="1577" w:type="dxa"/>
          </w:tcPr>
          <w:p w14:paraId="1BDA0C83" w14:textId="27C6FF2C" w:rsidR="00932793" w:rsidRPr="00932793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</w:tr>
      <w:tr w:rsidR="00932793" w:rsidRPr="00932793" w14:paraId="5031648C" w14:textId="77777777" w:rsidTr="001757F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DBC654D" w14:textId="77777777" w:rsidR="00932793" w:rsidRPr="00932793" w:rsidRDefault="009327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375" w:type="dxa"/>
          </w:tcPr>
          <w:p w14:paraId="5F86F484" w14:textId="77777777" w:rsid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584" w:type="dxa"/>
          </w:tcPr>
          <w:p w14:paraId="575F58F9" w14:textId="77777777" w:rsidR="00932793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039" w:type="dxa"/>
          </w:tcPr>
          <w:p w14:paraId="7FE52D4F" w14:textId="77777777" w:rsid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77" w:type="dxa"/>
          </w:tcPr>
          <w:p w14:paraId="16081C46" w14:textId="77777777" w:rsidR="00932793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</w:tbl>
    <w:p w14:paraId="0D891B68" w14:textId="77777777" w:rsidR="002D7BD5" w:rsidRPr="00932793" w:rsidRDefault="002D7BD5" w:rsidP="008D3C45">
      <w:pPr>
        <w:rPr>
          <w:rFonts w:ascii="Consolas" w:eastAsia="Consolas" w:hAnsi="Consolas" w:cs="Consolas"/>
          <w:lang w:val="en-US"/>
        </w:rPr>
      </w:pPr>
    </w:p>
    <w:p w14:paraId="5FED1F13" w14:textId="77777777" w:rsidR="002D7BD5" w:rsidRPr="00932793" w:rsidRDefault="002D7BD5" w:rsidP="008D3C45">
      <w:pPr>
        <w:rPr>
          <w:rFonts w:ascii="Consolas" w:eastAsia="Consolas" w:hAnsi="Consolas" w:cs="Consolas"/>
          <w:lang w:val="en-US"/>
        </w:rPr>
      </w:pPr>
    </w:p>
    <w:p w14:paraId="4D357449" w14:textId="27AB4957" w:rsidR="329A33B2" w:rsidRPr="00932793" w:rsidRDefault="329A33B2" w:rsidP="329A33B2">
      <w:pPr>
        <w:rPr>
          <w:rFonts w:ascii="Consolas" w:eastAsia="Consolas" w:hAnsi="Consolas" w:cs="Consolas"/>
          <w:lang w:val="en-US"/>
        </w:rPr>
      </w:pPr>
    </w:p>
    <w:sectPr w:rsidR="329A33B2" w:rsidRPr="00932793" w:rsidSect="00D167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592E9" w14:textId="77777777" w:rsidR="007E3D7E" w:rsidRDefault="007E3D7E" w:rsidP="00D566E7">
      <w:r>
        <w:separator/>
      </w:r>
    </w:p>
  </w:endnote>
  <w:endnote w:type="continuationSeparator" w:id="0">
    <w:p w14:paraId="5C95C998" w14:textId="77777777" w:rsidR="007E3D7E" w:rsidRDefault="007E3D7E" w:rsidP="00D5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317A5" w14:textId="77777777" w:rsidR="007E3D7E" w:rsidRDefault="007E3D7E" w:rsidP="00D566E7">
      <w:r>
        <w:separator/>
      </w:r>
    </w:p>
  </w:footnote>
  <w:footnote w:type="continuationSeparator" w:id="0">
    <w:p w14:paraId="36BC0D94" w14:textId="77777777" w:rsidR="007E3D7E" w:rsidRDefault="007E3D7E" w:rsidP="00D5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1FB4"/>
    <w:multiLevelType w:val="hybridMultilevel"/>
    <w:tmpl w:val="D27EAA02"/>
    <w:lvl w:ilvl="0" w:tplc="85AC76F6">
      <w:start w:val="1"/>
      <w:numFmt w:val="decimal"/>
      <w:lvlText w:val="%1."/>
      <w:lvlJc w:val="left"/>
      <w:pPr>
        <w:ind w:left="720" w:hanging="360"/>
      </w:pPr>
    </w:lvl>
    <w:lvl w:ilvl="1" w:tplc="41B42788">
      <w:start w:val="1"/>
      <w:numFmt w:val="lowerLetter"/>
      <w:lvlText w:val="%2."/>
      <w:lvlJc w:val="left"/>
      <w:pPr>
        <w:ind w:left="1440" w:hanging="360"/>
      </w:pPr>
    </w:lvl>
    <w:lvl w:ilvl="2" w:tplc="E66695DC">
      <w:start w:val="1"/>
      <w:numFmt w:val="lowerRoman"/>
      <w:lvlText w:val="%3."/>
      <w:lvlJc w:val="right"/>
      <w:pPr>
        <w:ind w:left="2160" w:hanging="180"/>
      </w:pPr>
    </w:lvl>
    <w:lvl w:ilvl="3" w:tplc="9724D7F8">
      <w:start w:val="1"/>
      <w:numFmt w:val="decimal"/>
      <w:lvlText w:val="%4."/>
      <w:lvlJc w:val="left"/>
      <w:pPr>
        <w:ind w:left="2880" w:hanging="360"/>
      </w:pPr>
    </w:lvl>
    <w:lvl w:ilvl="4" w:tplc="C7EC5040">
      <w:start w:val="1"/>
      <w:numFmt w:val="lowerLetter"/>
      <w:lvlText w:val="%5."/>
      <w:lvlJc w:val="left"/>
      <w:pPr>
        <w:ind w:left="3600" w:hanging="360"/>
      </w:pPr>
    </w:lvl>
    <w:lvl w:ilvl="5" w:tplc="2ECE1826">
      <w:start w:val="1"/>
      <w:numFmt w:val="lowerRoman"/>
      <w:lvlText w:val="%6."/>
      <w:lvlJc w:val="right"/>
      <w:pPr>
        <w:ind w:left="4320" w:hanging="180"/>
      </w:pPr>
    </w:lvl>
    <w:lvl w:ilvl="6" w:tplc="DB421D60">
      <w:start w:val="1"/>
      <w:numFmt w:val="decimal"/>
      <w:lvlText w:val="%7."/>
      <w:lvlJc w:val="left"/>
      <w:pPr>
        <w:ind w:left="5040" w:hanging="360"/>
      </w:pPr>
    </w:lvl>
    <w:lvl w:ilvl="7" w:tplc="4734FABC">
      <w:start w:val="1"/>
      <w:numFmt w:val="lowerLetter"/>
      <w:lvlText w:val="%8."/>
      <w:lvlJc w:val="left"/>
      <w:pPr>
        <w:ind w:left="5760" w:hanging="360"/>
      </w:pPr>
    </w:lvl>
    <w:lvl w:ilvl="8" w:tplc="B652F8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7114"/>
    <w:multiLevelType w:val="hybridMultilevel"/>
    <w:tmpl w:val="39B8BF60"/>
    <w:lvl w:ilvl="0" w:tplc="46D6F6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2B211E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448CE4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B9063B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096CE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890E6D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52C5F1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61242F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99AD75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1B83D"/>
    <w:multiLevelType w:val="hybridMultilevel"/>
    <w:tmpl w:val="16F661CA"/>
    <w:lvl w:ilvl="0" w:tplc="DD722068">
      <w:start w:val="1"/>
      <w:numFmt w:val="decimal"/>
      <w:lvlText w:val="%1."/>
      <w:lvlJc w:val="left"/>
      <w:pPr>
        <w:ind w:left="720" w:hanging="360"/>
      </w:pPr>
    </w:lvl>
    <w:lvl w:ilvl="1" w:tplc="8B1C331C">
      <w:start w:val="1"/>
      <w:numFmt w:val="lowerLetter"/>
      <w:lvlText w:val="%2."/>
      <w:lvlJc w:val="left"/>
      <w:pPr>
        <w:ind w:left="1440" w:hanging="360"/>
      </w:pPr>
    </w:lvl>
    <w:lvl w:ilvl="2" w:tplc="0A665256">
      <w:start w:val="1"/>
      <w:numFmt w:val="lowerRoman"/>
      <w:lvlText w:val="%3."/>
      <w:lvlJc w:val="right"/>
      <w:pPr>
        <w:ind w:left="2160" w:hanging="180"/>
      </w:pPr>
    </w:lvl>
    <w:lvl w:ilvl="3" w:tplc="249CDB08">
      <w:start w:val="1"/>
      <w:numFmt w:val="decimal"/>
      <w:lvlText w:val="%4."/>
      <w:lvlJc w:val="left"/>
      <w:pPr>
        <w:ind w:left="2880" w:hanging="360"/>
      </w:pPr>
    </w:lvl>
    <w:lvl w:ilvl="4" w:tplc="5CAE1536">
      <w:start w:val="1"/>
      <w:numFmt w:val="lowerLetter"/>
      <w:lvlText w:val="%5."/>
      <w:lvlJc w:val="left"/>
      <w:pPr>
        <w:ind w:left="3600" w:hanging="360"/>
      </w:pPr>
    </w:lvl>
    <w:lvl w:ilvl="5" w:tplc="2A928CD6">
      <w:start w:val="1"/>
      <w:numFmt w:val="lowerRoman"/>
      <w:lvlText w:val="%6."/>
      <w:lvlJc w:val="right"/>
      <w:pPr>
        <w:ind w:left="4320" w:hanging="180"/>
      </w:pPr>
    </w:lvl>
    <w:lvl w:ilvl="6" w:tplc="81CC0BE0">
      <w:start w:val="1"/>
      <w:numFmt w:val="decimal"/>
      <w:lvlText w:val="%7."/>
      <w:lvlJc w:val="left"/>
      <w:pPr>
        <w:ind w:left="5040" w:hanging="360"/>
      </w:pPr>
    </w:lvl>
    <w:lvl w:ilvl="7" w:tplc="085AB3D6">
      <w:start w:val="1"/>
      <w:numFmt w:val="lowerLetter"/>
      <w:lvlText w:val="%8."/>
      <w:lvlJc w:val="left"/>
      <w:pPr>
        <w:ind w:left="5760" w:hanging="360"/>
      </w:pPr>
    </w:lvl>
    <w:lvl w:ilvl="8" w:tplc="C8340E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A727F"/>
    <w:multiLevelType w:val="hybridMultilevel"/>
    <w:tmpl w:val="026E9E44"/>
    <w:lvl w:ilvl="0" w:tplc="FDEC0D98">
      <w:start w:val="1"/>
      <w:numFmt w:val="decimal"/>
      <w:lvlText w:val="%1."/>
      <w:lvlJc w:val="left"/>
      <w:pPr>
        <w:ind w:left="720" w:hanging="360"/>
      </w:pPr>
    </w:lvl>
    <w:lvl w:ilvl="1" w:tplc="F51E27CA">
      <w:start w:val="1"/>
      <w:numFmt w:val="lowerLetter"/>
      <w:lvlText w:val="%2."/>
      <w:lvlJc w:val="left"/>
      <w:pPr>
        <w:ind w:left="1440" w:hanging="360"/>
      </w:pPr>
    </w:lvl>
    <w:lvl w:ilvl="2" w:tplc="B9DE1D74">
      <w:start w:val="1"/>
      <w:numFmt w:val="lowerRoman"/>
      <w:lvlText w:val="%3."/>
      <w:lvlJc w:val="right"/>
      <w:pPr>
        <w:ind w:left="2160" w:hanging="180"/>
      </w:pPr>
    </w:lvl>
    <w:lvl w:ilvl="3" w:tplc="43D0E19E">
      <w:start w:val="1"/>
      <w:numFmt w:val="decimal"/>
      <w:lvlText w:val="%4."/>
      <w:lvlJc w:val="left"/>
      <w:pPr>
        <w:ind w:left="2880" w:hanging="360"/>
      </w:pPr>
    </w:lvl>
    <w:lvl w:ilvl="4" w:tplc="0CD80DF6">
      <w:start w:val="1"/>
      <w:numFmt w:val="lowerLetter"/>
      <w:lvlText w:val="%5."/>
      <w:lvlJc w:val="left"/>
      <w:pPr>
        <w:ind w:left="3600" w:hanging="360"/>
      </w:pPr>
    </w:lvl>
    <w:lvl w:ilvl="5" w:tplc="0D98D91A">
      <w:start w:val="1"/>
      <w:numFmt w:val="lowerRoman"/>
      <w:lvlText w:val="%6."/>
      <w:lvlJc w:val="right"/>
      <w:pPr>
        <w:ind w:left="4320" w:hanging="180"/>
      </w:pPr>
    </w:lvl>
    <w:lvl w:ilvl="6" w:tplc="41BE9190">
      <w:start w:val="1"/>
      <w:numFmt w:val="decimal"/>
      <w:lvlText w:val="%7."/>
      <w:lvlJc w:val="left"/>
      <w:pPr>
        <w:ind w:left="5040" w:hanging="360"/>
      </w:pPr>
    </w:lvl>
    <w:lvl w:ilvl="7" w:tplc="A9C686FA">
      <w:start w:val="1"/>
      <w:numFmt w:val="lowerLetter"/>
      <w:lvlText w:val="%8."/>
      <w:lvlJc w:val="left"/>
      <w:pPr>
        <w:ind w:left="5760" w:hanging="360"/>
      </w:pPr>
    </w:lvl>
    <w:lvl w:ilvl="8" w:tplc="AA3427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2E0FC"/>
    <w:multiLevelType w:val="hybridMultilevel"/>
    <w:tmpl w:val="10CA6CF4"/>
    <w:lvl w:ilvl="0" w:tplc="6158CEDA">
      <w:start w:val="1"/>
      <w:numFmt w:val="decimal"/>
      <w:lvlText w:val="%1."/>
      <w:lvlJc w:val="left"/>
      <w:pPr>
        <w:ind w:left="720" w:hanging="360"/>
      </w:pPr>
    </w:lvl>
    <w:lvl w:ilvl="1" w:tplc="24AAF79E">
      <w:start w:val="1"/>
      <w:numFmt w:val="lowerLetter"/>
      <w:lvlText w:val="%2."/>
      <w:lvlJc w:val="left"/>
      <w:pPr>
        <w:ind w:left="1440" w:hanging="360"/>
      </w:pPr>
    </w:lvl>
    <w:lvl w:ilvl="2" w:tplc="2D94DD7C">
      <w:start w:val="1"/>
      <w:numFmt w:val="lowerRoman"/>
      <w:lvlText w:val="%3."/>
      <w:lvlJc w:val="right"/>
      <w:pPr>
        <w:ind w:left="2160" w:hanging="180"/>
      </w:pPr>
    </w:lvl>
    <w:lvl w:ilvl="3" w:tplc="7DB28214">
      <w:start w:val="1"/>
      <w:numFmt w:val="decimal"/>
      <w:lvlText w:val="%4."/>
      <w:lvlJc w:val="left"/>
      <w:pPr>
        <w:ind w:left="2880" w:hanging="360"/>
      </w:pPr>
    </w:lvl>
    <w:lvl w:ilvl="4" w:tplc="D4928BA8">
      <w:start w:val="1"/>
      <w:numFmt w:val="lowerLetter"/>
      <w:lvlText w:val="%5."/>
      <w:lvlJc w:val="left"/>
      <w:pPr>
        <w:ind w:left="3600" w:hanging="360"/>
      </w:pPr>
    </w:lvl>
    <w:lvl w:ilvl="5" w:tplc="4E903E44">
      <w:start w:val="1"/>
      <w:numFmt w:val="lowerRoman"/>
      <w:lvlText w:val="%6."/>
      <w:lvlJc w:val="right"/>
      <w:pPr>
        <w:ind w:left="4320" w:hanging="180"/>
      </w:pPr>
    </w:lvl>
    <w:lvl w:ilvl="6" w:tplc="116CB988">
      <w:start w:val="1"/>
      <w:numFmt w:val="decimal"/>
      <w:lvlText w:val="%7."/>
      <w:lvlJc w:val="left"/>
      <w:pPr>
        <w:ind w:left="5040" w:hanging="360"/>
      </w:pPr>
    </w:lvl>
    <w:lvl w:ilvl="7" w:tplc="354E48F4">
      <w:start w:val="1"/>
      <w:numFmt w:val="lowerLetter"/>
      <w:lvlText w:val="%8."/>
      <w:lvlJc w:val="left"/>
      <w:pPr>
        <w:ind w:left="5760" w:hanging="360"/>
      </w:pPr>
    </w:lvl>
    <w:lvl w:ilvl="8" w:tplc="13C6F0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E71E4"/>
    <w:multiLevelType w:val="hybridMultilevel"/>
    <w:tmpl w:val="441A2A0C"/>
    <w:lvl w:ilvl="0" w:tplc="7C0436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57C952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DBED64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34646AA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6D605C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162DB9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5EEE9C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3122427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66A01A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A285D"/>
    <w:multiLevelType w:val="hybridMultilevel"/>
    <w:tmpl w:val="F7D653FE"/>
    <w:lvl w:ilvl="0" w:tplc="C93C8FD6">
      <w:start w:val="1"/>
      <w:numFmt w:val="decimal"/>
      <w:lvlText w:val="%1."/>
      <w:lvlJc w:val="left"/>
      <w:pPr>
        <w:ind w:left="720" w:hanging="360"/>
      </w:pPr>
    </w:lvl>
    <w:lvl w:ilvl="1" w:tplc="A690606E">
      <w:start w:val="1"/>
      <w:numFmt w:val="lowerLetter"/>
      <w:lvlText w:val="%2."/>
      <w:lvlJc w:val="left"/>
      <w:pPr>
        <w:ind w:left="1440" w:hanging="360"/>
      </w:pPr>
    </w:lvl>
    <w:lvl w:ilvl="2" w:tplc="C93EFA5A">
      <w:start w:val="1"/>
      <w:numFmt w:val="lowerRoman"/>
      <w:lvlText w:val="%3."/>
      <w:lvlJc w:val="right"/>
      <w:pPr>
        <w:ind w:left="2160" w:hanging="180"/>
      </w:pPr>
    </w:lvl>
    <w:lvl w:ilvl="3" w:tplc="0D8295C8">
      <w:start w:val="1"/>
      <w:numFmt w:val="decimal"/>
      <w:lvlText w:val="%4."/>
      <w:lvlJc w:val="left"/>
      <w:pPr>
        <w:ind w:left="2880" w:hanging="360"/>
      </w:pPr>
    </w:lvl>
    <w:lvl w:ilvl="4" w:tplc="84F661FE">
      <w:start w:val="1"/>
      <w:numFmt w:val="lowerLetter"/>
      <w:lvlText w:val="%5."/>
      <w:lvlJc w:val="left"/>
      <w:pPr>
        <w:ind w:left="3600" w:hanging="360"/>
      </w:pPr>
    </w:lvl>
    <w:lvl w:ilvl="5" w:tplc="CA34CF4A">
      <w:start w:val="1"/>
      <w:numFmt w:val="lowerRoman"/>
      <w:lvlText w:val="%6."/>
      <w:lvlJc w:val="right"/>
      <w:pPr>
        <w:ind w:left="4320" w:hanging="180"/>
      </w:pPr>
    </w:lvl>
    <w:lvl w:ilvl="6" w:tplc="ED882F32">
      <w:start w:val="1"/>
      <w:numFmt w:val="decimal"/>
      <w:lvlText w:val="%7."/>
      <w:lvlJc w:val="left"/>
      <w:pPr>
        <w:ind w:left="5040" w:hanging="360"/>
      </w:pPr>
    </w:lvl>
    <w:lvl w:ilvl="7" w:tplc="FF620444">
      <w:start w:val="1"/>
      <w:numFmt w:val="lowerLetter"/>
      <w:lvlText w:val="%8."/>
      <w:lvlJc w:val="left"/>
      <w:pPr>
        <w:ind w:left="5760" w:hanging="360"/>
      </w:pPr>
    </w:lvl>
    <w:lvl w:ilvl="8" w:tplc="01D8194A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4560">
    <w:abstractNumId w:val="1"/>
  </w:num>
  <w:num w:numId="2" w16cid:durableId="1041130059">
    <w:abstractNumId w:val="3"/>
  </w:num>
  <w:num w:numId="3" w16cid:durableId="856116313">
    <w:abstractNumId w:val="2"/>
  </w:num>
  <w:num w:numId="4" w16cid:durableId="1345589156">
    <w:abstractNumId w:val="0"/>
  </w:num>
  <w:num w:numId="5" w16cid:durableId="616067453">
    <w:abstractNumId w:val="4"/>
  </w:num>
  <w:num w:numId="6" w16cid:durableId="129908670">
    <w:abstractNumId w:val="6"/>
  </w:num>
  <w:num w:numId="7" w16cid:durableId="609822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27"/>
    <w:rsid w:val="00005174"/>
    <w:rsid w:val="00045C3D"/>
    <w:rsid w:val="000B10D4"/>
    <w:rsid w:val="000C14B8"/>
    <w:rsid w:val="00125D76"/>
    <w:rsid w:val="001402B0"/>
    <w:rsid w:val="001757F8"/>
    <w:rsid w:val="001C652A"/>
    <w:rsid w:val="001D31A3"/>
    <w:rsid w:val="001E7694"/>
    <w:rsid w:val="001F2E24"/>
    <w:rsid w:val="00292866"/>
    <w:rsid w:val="002B3AC3"/>
    <w:rsid w:val="002C4CDD"/>
    <w:rsid w:val="002C535B"/>
    <w:rsid w:val="002D7BD5"/>
    <w:rsid w:val="003401FF"/>
    <w:rsid w:val="003A5127"/>
    <w:rsid w:val="003B2CB4"/>
    <w:rsid w:val="003C0A3E"/>
    <w:rsid w:val="003E50C0"/>
    <w:rsid w:val="003F7622"/>
    <w:rsid w:val="00483812"/>
    <w:rsid w:val="004E2C0E"/>
    <w:rsid w:val="00520B93"/>
    <w:rsid w:val="0053119F"/>
    <w:rsid w:val="00541C1E"/>
    <w:rsid w:val="00546BCB"/>
    <w:rsid w:val="00576A4D"/>
    <w:rsid w:val="0058296A"/>
    <w:rsid w:val="00614864"/>
    <w:rsid w:val="0062036F"/>
    <w:rsid w:val="007436A0"/>
    <w:rsid w:val="00776396"/>
    <w:rsid w:val="00783612"/>
    <w:rsid w:val="007857EF"/>
    <w:rsid w:val="007E3D7E"/>
    <w:rsid w:val="007F350E"/>
    <w:rsid w:val="008030EA"/>
    <w:rsid w:val="008035F9"/>
    <w:rsid w:val="008428E4"/>
    <w:rsid w:val="00866F73"/>
    <w:rsid w:val="00890F94"/>
    <w:rsid w:val="00912F9F"/>
    <w:rsid w:val="00931676"/>
    <w:rsid w:val="00932793"/>
    <w:rsid w:val="00941B8C"/>
    <w:rsid w:val="00980AEE"/>
    <w:rsid w:val="00A30490"/>
    <w:rsid w:val="00A54AC0"/>
    <w:rsid w:val="00AC172C"/>
    <w:rsid w:val="00AC5DA1"/>
    <w:rsid w:val="00B3431C"/>
    <w:rsid w:val="00B61679"/>
    <w:rsid w:val="00BF3226"/>
    <w:rsid w:val="00C0743C"/>
    <w:rsid w:val="00C2002B"/>
    <w:rsid w:val="00C226D1"/>
    <w:rsid w:val="00C364E3"/>
    <w:rsid w:val="00C4054B"/>
    <w:rsid w:val="00C60AD6"/>
    <w:rsid w:val="00C904DC"/>
    <w:rsid w:val="00CE626F"/>
    <w:rsid w:val="00D16768"/>
    <w:rsid w:val="00D566E7"/>
    <w:rsid w:val="00D84630"/>
    <w:rsid w:val="00D90EF1"/>
    <w:rsid w:val="00DA5E3E"/>
    <w:rsid w:val="00DD1078"/>
    <w:rsid w:val="00F24B5C"/>
    <w:rsid w:val="00F53803"/>
    <w:rsid w:val="00FA513B"/>
    <w:rsid w:val="00FC5C12"/>
    <w:rsid w:val="00FC5E3D"/>
    <w:rsid w:val="09C128BC"/>
    <w:rsid w:val="0A778AA6"/>
    <w:rsid w:val="0CF0DBF8"/>
    <w:rsid w:val="0F38653F"/>
    <w:rsid w:val="1B59F48A"/>
    <w:rsid w:val="1B731CE7"/>
    <w:rsid w:val="1EAABDA9"/>
    <w:rsid w:val="2104C057"/>
    <w:rsid w:val="219E966C"/>
    <w:rsid w:val="21C4F400"/>
    <w:rsid w:val="2365066F"/>
    <w:rsid w:val="239B0696"/>
    <w:rsid w:val="275AF6A1"/>
    <w:rsid w:val="27B52F1B"/>
    <w:rsid w:val="28387792"/>
    <w:rsid w:val="28DECD95"/>
    <w:rsid w:val="29D005E5"/>
    <w:rsid w:val="2AC80AE6"/>
    <w:rsid w:val="2B6BD646"/>
    <w:rsid w:val="2F8253AC"/>
    <w:rsid w:val="30438977"/>
    <w:rsid w:val="31DF59D8"/>
    <w:rsid w:val="329A33B2"/>
    <w:rsid w:val="32B06117"/>
    <w:rsid w:val="36BC2D14"/>
    <w:rsid w:val="36C90CFD"/>
    <w:rsid w:val="39425E4F"/>
    <w:rsid w:val="3AC50653"/>
    <w:rsid w:val="3DC9E406"/>
    <w:rsid w:val="3DFCA715"/>
    <w:rsid w:val="4048726A"/>
    <w:rsid w:val="4B5EEF7A"/>
    <w:rsid w:val="4C7EE804"/>
    <w:rsid w:val="594000A1"/>
    <w:rsid w:val="597716B8"/>
    <w:rsid w:val="59A6D202"/>
    <w:rsid w:val="5AE2D7A8"/>
    <w:rsid w:val="5C77A163"/>
    <w:rsid w:val="5D3212E6"/>
    <w:rsid w:val="5E1371C4"/>
    <w:rsid w:val="5ECDE347"/>
    <w:rsid w:val="60A74726"/>
    <w:rsid w:val="6A6751C9"/>
    <w:rsid w:val="6CDDBCC0"/>
    <w:rsid w:val="74A0C498"/>
    <w:rsid w:val="755B361B"/>
    <w:rsid w:val="7664F942"/>
    <w:rsid w:val="7DAA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3E7C"/>
  <w15:chartTrackingRefBased/>
  <w15:docId w15:val="{9AE98C37-12EA-41C4-8DF2-B466CF33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E4"/>
  </w:style>
  <w:style w:type="paragraph" w:styleId="Ttulo1">
    <w:name w:val="heading 1"/>
    <w:basedOn w:val="Prrafodelista"/>
    <w:next w:val="Normal"/>
    <w:link w:val="Ttulo1Car"/>
    <w:uiPriority w:val="9"/>
    <w:qFormat/>
    <w:rsid w:val="008428E4"/>
    <w:pPr>
      <w:ind w:left="0"/>
      <w:outlineLvl w:val="0"/>
    </w:pPr>
    <w:rPr>
      <w:rFonts w:ascii="Consolas" w:eastAsia="Consolas" w:hAnsi="Consolas" w:cs="Consolas"/>
    </w:rPr>
  </w:style>
  <w:style w:type="paragraph" w:styleId="Ttulo2">
    <w:name w:val="heading 2"/>
    <w:basedOn w:val="Normal"/>
    <w:next w:val="Normal"/>
    <w:link w:val="Ttulo2Car"/>
    <w:uiPriority w:val="9"/>
    <w:semiHidden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8E4"/>
    <w:rPr>
      <w:rFonts w:ascii="Consolas" w:eastAsia="Consolas" w:hAnsi="Consolas" w:cs="Consola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8E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8428E4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8428E4"/>
    <w:pPr>
      <w:ind w:left="720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8428E4"/>
    <w:rPr>
      <w:rFonts w:eastAsiaTheme="majorEastAsia" w:cstheme="majorBidi"/>
      <w:spacing w:val="15"/>
      <w:szCs w:val="28"/>
    </w:rPr>
  </w:style>
  <w:style w:type="paragraph" w:styleId="Subttulo">
    <w:name w:val="Subtitle"/>
    <w:basedOn w:val="Normal"/>
    <w:next w:val="Normal"/>
    <w:link w:val="SubttuloCar"/>
    <w:uiPriority w:val="11"/>
    <w:rsid w:val="008428E4"/>
    <w:pPr>
      <w:numPr>
        <w:ilvl w:val="1"/>
      </w:numPr>
      <w:ind w:left="720"/>
    </w:pPr>
    <w:rPr>
      <w:rFonts w:eastAsiaTheme="majorEastAsia" w:cstheme="majorBidi"/>
      <w:spacing w:val="15"/>
      <w:szCs w:val="28"/>
    </w:rPr>
  </w:style>
  <w:style w:type="character" w:styleId="nfasisintenso">
    <w:name w:val="Intense Emphasis"/>
    <w:basedOn w:val="Fuentedeprrafopredeter"/>
    <w:uiPriority w:val="21"/>
    <w:semiHidden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28E4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2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semiHidden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semiHidden/>
    <w:rsid w:val="329A33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neacindeviajes">
    <w:name w:val="Planeación de viajes"/>
    <w:basedOn w:val="Tablanormal"/>
    <w:uiPriority w:val="99"/>
    <w:rsid w:val="00890F94"/>
    <w:tblPr>
      <w:tblBorders>
        <w:top w:val="single" w:sz="18" w:space="0" w:color="E8E8E8" w:themeColor="background2"/>
        <w:left w:val="single" w:sz="18" w:space="0" w:color="E8E8E8" w:themeColor="background2"/>
        <w:bottom w:val="single" w:sz="18" w:space="0" w:color="E8E8E8" w:themeColor="background2"/>
        <w:right w:val="single" w:sz="18" w:space="0" w:color="E8E8E8" w:themeColor="background2"/>
        <w:insideH w:val="single" w:sz="18" w:space="0" w:color="E8E8E8" w:themeColor="background2"/>
        <w:insideV w:val="single" w:sz="18" w:space="0" w:color="E8E8E8" w:themeColor="background2"/>
      </w:tblBorders>
    </w:tblPr>
    <w:tblStylePr w:type="firstRow">
      <w:pPr>
        <w:jc w:val="left"/>
      </w:pPr>
      <w:tblPr/>
      <w:trPr>
        <w:cantSplit/>
        <w:tblHeader/>
      </w:trPr>
      <w:tcPr>
        <w:vAlign w:val="center"/>
      </w:tcPr>
    </w:tblStylePr>
    <w:tblStylePr w:type="firstCol">
      <w:tblPr/>
      <w:tcPr>
        <w:tcBorders>
          <w:top w:val="single" w:sz="18" w:space="0" w:color="E8E8E8" w:themeColor="background2"/>
          <w:left w:val="single" w:sz="18" w:space="0" w:color="E8E8E8" w:themeColor="background2"/>
          <w:bottom w:val="single" w:sz="18" w:space="0" w:color="E8E8E8" w:themeColor="background2"/>
          <w:right w:val="single" w:sz="18" w:space="0" w:color="E8E8E8" w:themeColor="background2"/>
          <w:insideH w:val="single" w:sz="18" w:space="0" w:color="FFFFFF" w:themeColor="background1"/>
          <w:insideV w:val="single" w:sz="18" w:space="0" w:color="FFFFFF" w:themeColor="background1"/>
          <w:tl2br w:val="nil"/>
          <w:tr2bl w:val="nil"/>
        </w:tcBorders>
        <w:shd w:val="clear" w:color="auto" w:fill="DAE9F7" w:themeFill="text2" w:themeFillTint="1A"/>
      </w:tcPr>
    </w:tblStylePr>
  </w:style>
  <w:style w:type="table" w:styleId="Tablaconcuadrcula1clara-nfasis5">
    <w:name w:val="Grid Table 1 Light Accent 5"/>
    <w:basedOn w:val="Tablanormal"/>
    <w:uiPriority w:val="46"/>
    <w:rsid w:val="00292866"/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292866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D566E7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66E7"/>
  </w:style>
  <w:style w:type="paragraph" w:styleId="Piedepgina">
    <w:name w:val="footer"/>
    <w:basedOn w:val="Normal"/>
    <w:link w:val="PiedepginaCar"/>
    <w:uiPriority w:val="99"/>
    <w:unhideWhenUsed/>
    <w:rsid w:val="00D566E7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ida%20GC\AppData\Roaming\Microsoft\Templates\Itinerario%20de%20viaje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9D47D0BC69414D8EF9171171F0A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34993-9D3C-4C09-A940-2328B5CF54EF}"/>
      </w:docPartPr>
      <w:docPartBody>
        <w:p w:rsidR="009047DB" w:rsidRDefault="009047DB" w:rsidP="009047DB">
          <w:pPr>
            <w:pStyle w:val="DF9D47D0BC69414D8EF9171171F0A776"/>
          </w:pPr>
          <w:r w:rsidRPr="008428E4">
            <w:rPr>
              <w:lang w:bidi="es-ES"/>
            </w:rPr>
            <w:t>Travel itinerary</w:t>
          </w:r>
        </w:p>
      </w:docPartBody>
    </w:docPart>
    <w:docPart>
      <w:docPartPr>
        <w:name w:val="3013212DF0F048B6B2AE78CA4EEC1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1FBB1-7DCE-44C3-95DA-32EDD2FB0A7B}"/>
      </w:docPartPr>
      <w:docPartBody>
        <w:p w:rsidR="009047DB" w:rsidRDefault="009047DB" w:rsidP="009047DB">
          <w:pPr>
            <w:pStyle w:val="3013212DF0F048B6B2AE78CA4EEC1B39"/>
          </w:pPr>
          <w:r w:rsidRPr="008428E4">
            <w:rPr>
              <w:lang w:bidi="es-ES"/>
            </w:rPr>
            <w:t>Destiny</w:t>
          </w:r>
        </w:p>
      </w:docPartBody>
    </w:docPart>
    <w:docPart>
      <w:docPartPr>
        <w:name w:val="8258CA4F480249D0B40632A3E7123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2B44C-8542-473B-BAEA-8F3473732938}"/>
      </w:docPartPr>
      <w:docPartBody>
        <w:p w:rsidR="009047DB" w:rsidRDefault="009047DB" w:rsidP="009047DB">
          <w:pPr>
            <w:pStyle w:val="8258CA4F480249D0B40632A3E7123793"/>
          </w:pPr>
          <w:r w:rsidRPr="008428E4">
            <w:rPr>
              <w:lang w:bidi="es-ES"/>
            </w:rPr>
            <w:t>Date</w:t>
          </w:r>
        </w:p>
      </w:docPartBody>
    </w:docPart>
    <w:docPart>
      <w:docPartPr>
        <w:name w:val="7B24154120204747B7CEE3CA2111A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A4902-4700-46CF-BF87-A4C4E9C8A82C}"/>
      </w:docPartPr>
      <w:docPartBody>
        <w:p w:rsidR="009047DB" w:rsidRDefault="009047DB" w:rsidP="009047DB">
          <w:pPr>
            <w:pStyle w:val="7B24154120204747B7CEE3CA2111AC1C"/>
          </w:pPr>
          <w:r w:rsidRPr="008428E4">
            <w:rPr>
              <w:lang w:bidi="es-ES"/>
            </w:rPr>
            <w:t>Location</w:t>
          </w:r>
        </w:p>
      </w:docPartBody>
    </w:docPart>
    <w:docPart>
      <w:docPartPr>
        <w:name w:val="95C67237D2A7485189A6EC45285B6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18568-84FD-4E9D-BC52-7E83E2BBC0E0}"/>
      </w:docPartPr>
      <w:docPartBody>
        <w:p w:rsidR="009047DB" w:rsidRDefault="009047DB" w:rsidP="009047DB">
          <w:pPr>
            <w:pStyle w:val="95C67237D2A7485189A6EC45285B6FF6"/>
          </w:pPr>
          <w:r w:rsidRPr="008428E4">
            <w:rPr>
              <w:lang w:bidi="es-ES"/>
            </w:rPr>
            <w:t>Shows, activities, etc.</w:t>
          </w:r>
        </w:p>
      </w:docPartBody>
    </w:docPart>
    <w:docPart>
      <w:docPartPr>
        <w:name w:val="A6763885D9F24DDDB34038776AA1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E9E61-B6A5-423C-BED4-06A1899EBB62}"/>
      </w:docPartPr>
      <w:docPartBody>
        <w:p w:rsidR="009047DB" w:rsidRDefault="009047DB" w:rsidP="009047DB">
          <w:pPr>
            <w:pStyle w:val="A6763885D9F24DDDB34038776AA17AE0"/>
          </w:pPr>
          <w:r w:rsidRPr="008428E4">
            <w:rPr>
              <w:lang w:bidi="es-ES"/>
            </w:rPr>
            <w:t>Hotels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55"/>
    <w:rsid w:val="00005174"/>
    <w:rsid w:val="00045C3D"/>
    <w:rsid w:val="000C14B8"/>
    <w:rsid w:val="00191A5C"/>
    <w:rsid w:val="001F2E24"/>
    <w:rsid w:val="003A0D69"/>
    <w:rsid w:val="006A0DFD"/>
    <w:rsid w:val="009047DB"/>
    <w:rsid w:val="00A02E55"/>
    <w:rsid w:val="00C47423"/>
    <w:rsid w:val="00FC5C12"/>
    <w:rsid w:val="00F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7423"/>
    <w:rPr>
      <w:color w:val="666666"/>
    </w:rPr>
  </w:style>
  <w:style w:type="paragraph" w:customStyle="1" w:styleId="DF9D47D0BC69414D8EF9171171F0A776">
    <w:name w:val="DF9D47D0BC69414D8EF9171171F0A776"/>
    <w:rsid w:val="009047DB"/>
    <w:rPr>
      <w:lang w:val="en-US" w:eastAsia="en-US"/>
    </w:rPr>
  </w:style>
  <w:style w:type="paragraph" w:customStyle="1" w:styleId="3013212DF0F048B6B2AE78CA4EEC1B39">
    <w:name w:val="3013212DF0F048B6B2AE78CA4EEC1B39"/>
    <w:rsid w:val="009047DB"/>
    <w:rPr>
      <w:lang w:val="en-US" w:eastAsia="en-US"/>
    </w:rPr>
  </w:style>
  <w:style w:type="paragraph" w:customStyle="1" w:styleId="8258CA4F480249D0B40632A3E7123793">
    <w:name w:val="8258CA4F480249D0B40632A3E7123793"/>
    <w:rsid w:val="009047DB"/>
    <w:rPr>
      <w:lang w:val="en-US" w:eastAsia="en-US"/>
    </w:rPr>
  </w:style>
  <w:style w:type="paragraph" w:customStyle="1" w:styleId="7B24154120204747B7CEE3CA2111AC1C">
    <w:name w:val="7B24154120204747B7CEE3CA2111AC1C"/>
    <w:rsid w:val="009047DB"/>
    <w:rPr>
      <w:lang w:val="en-US" w:eastAsia="en-US"/>
    </w:rPr>
  </w:style>
  <w:style w:type="paragraph" w:customStyle="1" w:styleId="95C67237D2A7485189A6EC45285B6FF6">
    <w:name w:val="95C67237D2A7485189A6EC45285B6FF6"/>
    <w:rsid w:val="009047DB"/>
    <w:rPr>
      <w:lang w:val="en-US" w:eastAsia="en-US"/>
    </w:rPr>
  </w:style>
  <w:style w:type="paragraph" w:customStyle="1" w:styleId="A6763885D9F24DDDB34038776AA17AE0">
    <w:name w:val="A6763885D9F24DDDB34038776AA17AE0"/>
    <w:rsid w:val="009047D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57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77d059-e9d1-431c-97e2-9b518f0086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1FAA7C066DA429C2DAFD03A25201C" ma:contentTypeVersion="9" ma:contentTypeDescription="Create a new document." ma:contentTypeScope="" ma:versionID="bb479b047658dcad0f74d98b2a5ccbcd">
  <xsd:schema xmlns:xsd="http://www.w3.org/2001/XMLSchema" xmlns:xs="http://www.w3.org/2001/XMLSchema" xmlns:p="http://schemas.microsoft.com/office/2006/metadata/properties" xmlns:ns3="0277d059-e9d1-431c-97e2-9b518f0086e6" targetNamespace="http://schemas.microsoft.com/office/2006/metadata/properties" ma:root="true" ma:fieldsID="3993128b891f7497be9249186dba626e" ns3:_="">
    <xsd:import namespace="0277d059-e9d1-431c-97e2-9b518f0086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7d059-e9d1-431c-97e2-9b518f008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4FC20B-98D6-45CA-B99E-90DA7CE4E642}">
  <ds:schemaRefs>
    <ds:schemaRef ds:uri="http://schemas.microsoft.com/office/2006/metadata/properties"/>
    <ds:schemaRef ds:uri="http://schemas.microsoft.com/office/infopath/2007/PartnerControls"/>
    <ds:schemaRef ds:uri="0277d059-e9d1-431c-97e2-9b518f0086e6"/>
  </ds:schemaRefs>
</ds:datastoreItem>
</file>

<file path=customXml/itemProps2.xml><?xml version="1.0" encoding="utf-8"?>
<ds:datastoreItem xmlns:ds="http://schemas.openxmlformats.org/officeDocument/2006/customXml" ds:itemID="{49FDC9CD-CAC0-47DE-A8A9-B24E41946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CF8DC-B9F0-408C-8D9D-A541D29BA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7d059-e9d1-431c-97e2-9b518f008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Itinerario de viaje simple.dotx</Template>
  <TotalTime>35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GC</dc:creator>
  <cp:keywords/>
  <dc:description/>
  <cp:lastModifiedBy>Frida Guerrero Camacho</cp:lastModifiedBy>
  <cp:revision>5</cp:revision>
  <dcterms:created xsi:type="dcterms:W3CDTF">2024-12-04T19:02:00Z</dcterms:created>
  <dcterms:modified xsi:type="dcterms:W3CDTF">2025-01-29T00:44:00Z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0x01010067B1FAA7C066DA429C2DAFD03A25201C</vt:lpwstr>
  </property>
  <property fmtid="{D5CDD505-2E9C-101B-9397-08002B2CF9AE}" pid="3" name="MediaServiceImageTags">
    <vt:lpwstr/>
  </property>
</Properties>
</file>